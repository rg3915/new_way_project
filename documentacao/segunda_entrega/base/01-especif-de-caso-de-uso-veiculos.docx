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4BD" w:rsidRDefault="005B14BD"/>
    <w:p w:rsidR="005B14BD" w:rsidRDefault="005B14BD" w:rsidP="005B14BD">
      <w:pPr>
        <w:spacing w:before="60" w:after="60"/>
        <w:jc w:val="center"/>
        <w:rPr>
          <w:b/>
        </w:rPr>
      </w:pPr>
    </w:p>
    <w:p w:rsidR="005B14BD" w:rsidRDefault="005B14BD" w:rsidP="005B14BD">
      <w:pPr>
        <w:spacing w:before="60" w:after="60"/>
        <w:jc w:val="center"/>
        <w:rPr>
          <w:b/>
        </w:rPr>
      </w:pPr>
      <w:r>
        <w:rPr>
          <w:b/>
        </w:rPr>
        <w:t>Histórico de Revisões</w:t>
      </w:r>
    </w:p>
    <w:tbl>
      <w:tblPr>
        <w:tblW w:w="11119" w:type="dxa"/>
        <w:jc w:val="center"/>
        <w:tblLook w:val="0000"/>
      </w:tblPr>
      <w:tblGrid>
        <w:gridCol w:w="1583"/>
        <w:gridCol w:w="992"/>
        <w:gridCol w:w="5670"/>
        <w:gridCol w:w="2874"/>
      </w:tblGrid>
      <w:tr w:rsidR="005B14BD" w:rsidTr="005C0750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jc w:val="center"/>
            </w:pPr>
            <w: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jc w:val="center"/>
            </w:pPr>
            <w:r>
              <w:t>Versão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jc w:val="center"/>
            </w:pPr>
            <w:r>
              <w:t>Descrição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jc w:val="center"/>
            </w:pPr>
            <w:r>
              <w:t>Autor</w:t>
            </w:r>
          </w:p>
        </w:tc>
      </w:tr>
      <w:tr w:rsidR="005B14BD" w:rsidTr="005C0750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F345BA" w:rsidP="005C075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1.0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F345BA" w:rsidP="005C0750">
            <w:pPr>
              <w:ind w:right="60"/>
              <w:rPr>
                <w:sz w:val="22"/>
              </w:rPr>
            </w:pPr>
            <w:r>
              <w:rPr>
                <w:sz w:val="22"/>
              </w:rPr>
              <w:t>Cadastro de Veículos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F345BA" w:rsidP="005C075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Régis da Silva Santos</w:t>
            </w:r>
          </w:p>
        </w:tc>
      </w:tr>
      <w:tr w:rsidR="005B14BD" w:rsidTr="005C0750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ind w:right="60"/>
              <w:rPr>
                <w:sz w:val="22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</w:tr>
      <w:tr w:rsidR="005B14BD" w:rsidTr="005C0750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ind w:right="60"/>
              <w:rPr>
                <w:sz w:val="22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</w:tr>
      <w:tr w:rsidR="005B14BD" w:rsidTr="005C0750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ind w:right="60"/>
              <w:rPr>
                <w:sz w:val="22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</w:tr>
    </w:tbl>
    <w:p w:rsidR="005B14BD" w:rsidRDefault="005B14BD" w:rsidP="005B14BD"/>
    <w:p w:rsidR="005B14BD" w:rsidRDefault="005B14BD" w:rsidP="005B14BD">
      <w:r>
        <w:br w:type="page"/>
      </w:r>
    </w:p>
    <w:p w:rsidR="000440E9" w:rsidRDefault="000440E9">
      <w:pPr>
        <w:pStyle w:val="Ttulo1"/>
        <w:numPr>
          <w:ilvl w:val="0"/>
          <w:numId w:val="1"/>
        </w:numPr>
      </w:pPr>
      <w:r>
        <w:t>Nome Caso de Uso</w:t>
      </w:r>
    </w:p>
    <w:p w:rsidR="000440E9" w:rsidRPr="000440E9" w:rsidRDefault="00F345BA" w:rsidP="000440E9">
      <w:pPr>
        <w:ind w:left="360"/>
        <w:rPr>
          <w:i/>
          <w:color w:val="333399"/>
        </w:rPr>
      </w:pPr>
      <w:r>
        <w:rPr>
          <w:i/>
          <w:color w:val="333399"/>
        </w:rPr>
        <w:t>Cadastrar Veículo</w:t>
      </w:r>
    </w:p>
    <w:p w:rsidR="000440E9" w:rsidRDefault="000440E9" w:rsidP="000440E9">
      <w:pPr>
        <w:pStyle w:val="Ttulo1"/>
        <w:numPr>
          <w:ilvl w:val="0"/>
          <w:numId w:val="1"/>
        </w:numPr>
      </w:pPr>
      <w:r>
        <w:t>Descrição do Caso de Uso</w:t>
      </w:r>
    </w:p>
    <w:p w:rsidR="000440E9" w:rsidRDefault="00F345BA" w:rsidP="000440E9">
      <w:pPr>
        <w:ind w:left="360"/>
        <w:rPr>
          <w:i/>
          <w:color w:val="333399"/>
        </w:rPr>
      </w:pPr>
      <w:r>
        <w:rPr>
          <w:i/>
          <w:color w:val="333399"/>
        </w:rPr>
        <w:t>O administrador do Back-Oficce cadastra o veículo informando sua marca e modelo.</w:t>
      </w:r>
    </w:p>
    <w:p w:rsidR="002D6A05" w:rsidRDefault="002D6A05">
      <w:pPr>
        <w:pStyle w:val="Ttulo1"/>
        <w:numPr>
          <w:ilvl w:val="0"/>
          <w:numId w:val="1"/>
        </w:numPr>
      </w:pPr>
      <w:r>
        <w:t>Ator(es):</w:t>
      </w:r>
    </w:p>
    <w:p w:rsidR="00D16244" w:rsidRDefault="00F345BA" w:rsidP="00D16244">
      <w:pPr>
        <w:ind w:left="360"/>
        <w:rPr>
          <w:i/>
          <w:color w:val="333399"/>
        </w:rPr>
      </w:pPr>
      <w:r>
        <w:rPr>
          <w:i/>
          <w:color w:val="333399"/>
        </w:rPr>
        <w:t>Administrador do Back-Office</w:t>
      </w:r>
    </w:p>
    <w:p w:rsidR="002D6A05" w:rsidRDefault="002D6A05">
      <w:pPr>
        <w:pStyle w:val="Ttulo1"/>
        <w:numPr>
          <w:ilvl w:val="0"/>
          <w:numId w:val="1"/>
        </w:numPr>
      </w:pPr>
      <w:r>
        <w:t>Pré Condições</w:t>
      </w:r>
    </w:p>
    <w:p w:rsidR="00D16244" w:rsidRDefault="00F345BA" w:rsidP="00D16244">
      <w:pPr>
        <w:ind w:left="360"/>
        <w:rPr>
          <w:i/>
          <w:color w:val="333399"/>
        </w:rPr>
      </w:pPr>
      <w:r>
        <w:rPr>
          <w:i/>
          <w:color w:val="333399"/>
        </w:rPr>
        <w:t>A Marca e o Modelo devem estar previamente cadastrados</w:t>
      </w:r>
    </w:p>
    <w:p w:rsidR="002D6A05" w:rsidRDefault="002D6A05">
      <w:pPr>
        <w:pStyle w:val="Ttulo1"/>
        <w:numPr>
          <w:ilvl w:val="0"/>
          <w:numId w:val="1"/>
        </w:numPr>
      </w:pPr>
      <w:r>
        <w:t>Pós Condições ( Resultados)</w:t>
      </w:r>
    </w:p>
    <w:p w:rsidR="00D16244" w:rsidRDefault="00F345BA" w:rsidP="00D16244">
      <w:pPr>
        <w:ind w:left="360"/>
        <w:rPr>
          <w:i/>
          <w:color w:val="333399"/>
        </w:rPr>
      </w:pPr>
      <w:r>
        <w:rPr>
          <w:i/>
          <w:color w:val="333399"/>
        </w:rPr>
        <w:t>O Veículo estará disponível para consulta.</w:t>
      </w:r>
    </w:p>
    <w:p w:rsidR="002D6A05" w:rsidRDefault="00B631AD">
      <w:pPr>
        <w:pStyle w:val="Ttulo1"/>
        <w:numPr>
          <w:ilvl w:val="0"/>
          <w:numId w:val="1"/>
        </w:numPr>
      </w:pPr>
      <w:r>
        <w:t>Fluxo Principal</w:t>
      </w:r>
    </w:p>
    <w:p w:rsidR="00F345BA" w:rsidRPr="00F345BA" w:rsidRDefault="00F345BA" w:rsidP="00F345BA">
      <w:pPr>
        <w:ind w:left="360"/>
        <w:rPr>
          <w:i/>
          <w:color w:val="333399"/>
        </w:rPr>
      </w:pPr>
      <w:r w:rsidRPr="00F345BA">
        <w:rPr>
          <w:i/>
          <w:color w:val="333399"/>
        </w:rPr>
        <w:t xml:space="preserve">O ator seleciona a opção "Cadastrar" </w:t>
      </w:r>
    </w:p>
    <w:p w:rsidR="00F345BA" w:rsidRPr="00F345BA" w:rsidRDefault="00F345BA" w:rsidP="00F345BA">
      <w:pPr>
        <w:ind w:left="360"/>
        <w:rPr>
          <w:i/>
          <w:color w:val="333399"/>
        </w:rPr>
      </w:pPr>
      <w:r w:rsidRPr="00F345BA">
        <w:rPr>
          <w:i/>
          <w:color w:val="333399"/>
        </w:rPr>
        <w:t>O ator seleciona a opção “Veículo”</w:t>
      </w:r>
    </w:p>
    <w:p w:rsidR="00F345BA" w:rsidRPr="00F345BA" w:rsidRDefault="00F345BA" w:rsidP="00F345BA">
      <w:pPr>
        <w:ind w:left="360"/>
        <w:rPr>
          <w:i/>
          <w:color w:val="333399"/>
        </w:rPr>
      </w:pPr>
      <w:r w:rsidRPr="00F345BA">
        <w:rPr>
          <w:i/>
          <w:color w:val="333399"/>
        </w:rPr>
        <w:t>O ator cadastra o Veículo e salva.</w:t>
      </w:r>
    </w:p>
    <w:p w:rsidR="00B631AD" w:rsidRDefault="00F345BA" w:rsidP="00F345BA">
      <w:pPr>
        <w:ind w:left="360"/>
        <w:rPr>
          <w:i/>
          <w:color w:val="333399"/>
        </w:rPr>
      </w:pPr>
      <w:r w:rsidRPr="00F345BA">
        <w:rPr>
          <w:i/>
          <w:color w:val="333399"/>
        </w:rPr>
        <w:t>Fim do caso de uso</w:t>
      </w:r>
    </w:p>
    <w:sectPr w:rsidR="00B631AD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1131" w:rsidRDefault="00911131">
      <w:r>
        <w:separator/>
      </w:r>
    </w:p>
  </w:endnote>
  <w:endnote w:type="continuationSeparator" w:id="1">
    <w:p w:rsidR="00911131" w:rsidRDefault="009111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1131" w:rsidRDefault="00911131">
      <w:r>
        <w:separator/>
      </w:r>
    </w:p>
  </w:footnote>
  <w:footnote w:type="continuationSeparator" w:id="1">
    <w:p w:rsidR="00911131" w:rsidRDefault="009111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D9B" w:rsidRDefault="00D94D9B">
    <w:pPr>
      <w:pStyle w:val="Cabealho"/>
    </w:pPr>
    <w:r>
      <w:t>Nome do Projeto/Módulo de Sistema : XXXXX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D6914"/>
    <w:multiLevelType w:val="multilevel"/>
    <w:tmpl w:val="DB7A61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BD10775"/>
    <w:multiLevelType w:val="multilevel"/>
    <w:tmpl w:val="62FE1F26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sz w:val="24"/>
      </w:rPr>
    </w:lvl>
  </w:abstractNum>
  <w:abstractNum w:abstractNumId="2">
    <w:nsid w:val="318871C8"/>
    <w:multiLevelType w:val="multilevel"/>
    <w:tmpl w:val="A7528276"/>
    <w:lvl w:ilvl="0">
      <w:start w:val="6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>
    <w:nsid w:val="42DB07FC"/>
    <w:multiLevelType w:val="multilevel"/>
    <w:tmpl w:val="A7528276"/>
    <w:lvl w:ilvl="0">
      <w:start w:val="6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1131"/>
    <w:rsid w:val="000440E9"/>
    <w:rsid w:val="002D6A05"/>
    <w:rsid w:val="005B14BD"/>
    <w:rsid w:val="005C0750"/>
    <w:rsid w:val="00911131"/>
    <w:rsid w:val="00A45C64"/>
    <w:rsid w:val="00B631AD"/>
    <w:rsid w:val="00D16244"/>
    <w:rsid w:val="00D94D9B"/>
    <w:rsid w:val="00E60DB6"/>
    <w:rsid w:val="00EA3193"/>
    <w:rsid w:val="00F34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Cs/>
      <w:iCs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Cs/>
      <w:sz w:val="20"/>
      <w:szCs w:val="26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0440E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0440E9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gis\Dropbox\senac\cursos\4sem\pi4\material\templates\Modelo%20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Especificação de Caso de Uso</Template>
  <TotalTime>5</TotalTime>
  <Pages>2</Pages>
  <Words>91</Words>
  <Characters>492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Regis</dc:creator>
  <cp:lastModifiedBy>Regis</cp:lastModifiedBy>
  <cp:revision>1</cp:revision>
  <dcterms:created xsi:type="dcterms:W3CDTF">2013-10-14T01:32:00Z</dcterms:created>
  <dcterms:modified xsi:type="dcterms:W3CDTF">2013-10-14T01:37:00Z</dcterms:modified>
</cp:coreProperties>
</file>